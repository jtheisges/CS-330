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B98F95" w14:textId="77777777" w:rsidR="007B043A" w:rsidRDefault="007B043A"/>
    <w:p w14:paraId="34C62444" w14:textId="77777777" w:rsidR="009E3F79" w:rsidRDefault="009E3F79"/>
    <w:p w14:paraId="306A1614" w14:textId="77777777" w:rsidR="009E3F79" w:rsidRDefault="009E3F79"/>
    <w:p w14:paraId="70DDBAC7" w14:textId="77777777" w:rsidR="009E3F79" w:rsidRDefault="009E3F79"/>
    <w:p w14:paraId="0553695F" w14:textId="77777777" w:rsidR="009E3F79" w:rsidRDefault="009E3F79"/>
    <w:p w14:paraId="6BFE0566" w14:textId="77777777" w:rsidR="009E3F79" w:rsidRDefault="009E3F79"/>
    <w:p w14:paraId="0B221A7C" w14:textId="77777777" w:rsidR="009E3F79" w:rsidRDefault="009E3F79"/>
    <w:p w14:paraId="365EC769" w14:textId="77777777" w:rsidR="009E3F79" w:rsidRDefault="009E3F79"/>
    <w:p w14:paraId="6D14E21B" w14:textId="77777777" w:rsidR="009E3F79" w:rsidRDefault="009E3F79"/>
    <w:p w14:paraId="55331347" w14:textId="77777777" w:rsidR="009E3F79" w:rsidRDefault="009E3F79"/>
    <w:p w14:paraId="2377732C" w14:textId="75391E2C" w:rsidR="009E3F79" w:rsidRDefault="006A329E" w:rsidP="009E3F79">
      <w:pPr>
        <w:jc w:val="center"/>
      </w:pPr>
      <w:r>
        <w:t>CS-330 Comp Graphics and Visualization</w:t>
      </w:r>
    </w:p>
    <w:p w14:paraId="388A136F" w14:textId="4723D155" w:rsidR="009E3F79" w:rsidRDefault="00CF2127" w:rsidP="009E3F79">
      <w:pPr>
        <w:jc w:val="center"/>
      </w:pPr>
      <w:r>
        <w:t>Design Decisions</w:t>
      </w:r>
    </w:p>
    <w:p w14:paraId="241868DC" w14:textId="28A438A4" w:rsidR="009E3F79" w:rsidRDefault="006A329E" w:rsidP="009E3F79">
      <w:pPr>
        <w:jc w:val="center"/>
      </w:pPr>
      <w:r>
        <w:t>Jacob Theisges</w:t>
      </w:r>
    </w:p>
    <w:p w14:paraId="577B8A1A" w14:textId="77777777" w:rsidR="009E3F79" w:rsidRDefault="009E3F79" w:rsidP="009E3F79">
      <w:pPr>
        <w:jc w:val="center"/>
      </w:pPr>
      <w:r>
        <w:t>Southern New Hampshire University</w:t>
      </w:r>
    </w:p>
    <w:p w14:paraId="396DDA8B" w14:textId="45321D71" w:rsidR="006A329E" w:rsidRDefault="006A329E" w:rsidP="009E3F79">
      <w:pPr>
        <w:jc w:val="center"/>
      </w:pPr>
      <w:r>
        <w:t>December 19, 2021</w:t>
      </w:r>
    </w:p>
    <w:p w14:paraId="2EA04202" w14:textId="77777777" w:rsidR="006A329E" w:rsidRDefault="006A329E">
      <w:r>
        <w:br w:type="page"/>
      </w:r>
    </w:p>
    <w:p w14:paraId="6D2BD25D" w14:textId="551104EB" w:rsidR="009E3F79" w:rsidRDefault="009E3F79" w:rsidP="009E3F79">
      <w:pPr>
        <w:jc w:val="center"/>
      </w:pPr>
    </w:p>
    <w:p w14:paraId="08F67C13" w14:textId="2C49AB87" w:rsidR="006A329E" w:rsidRDefault="006A329E" w:rsidP="006A329E">
      <w:r>
        <w:rPr>
          <w:b/>
          <w:bCs/>
        </w:rPr>
        <w:t>Reflection</w:t>
      </w:r>
    </w:p>
    <w:p w14:paraId="2146147D" w14:textId="529D529F" w:rsidR="006A329E" w:rsidRDefault="006A329E" w:rsidP="006A329E">
      <w:pPr>
        <w:ind w:firstLine="720"/>
      </w:pPr>
      <w:r>
        <w:t xml:space="preserve">For my project, I chose four random objects laying around my house.  The four objects included a roll of tape, a box my apple pencil came in, a piece of wood, and a plastic jar.  To make these objects, I chose from primitive shapes outlined at the beginning of the course.  To make the piece of wood, I simply used a cube and stretched it; I did the same with the box.  For the roll of tape, I used a torus combined with a cube due to the fact that the tape had square edges.  For the </w:t>
      </w:r>
      <w:r w:rsidR="004C0551">
        <w:t>plastic</w:t>
      </w:r>
      <w:r>
        <w:t xml:space="preserve"> jar, I used a sphere and cube.  </w:t>
      </w:r>
    </w:p>
    <w:p w14:paraId="5866BE9A" w14:textId="57E7BD65" w:rsidR="004C0551" w:rsidRDefault="004C0551" w:rsidP="004C0551">
      <w:pPr>
        <w:ind w:firstLine="720"/>
      </w:pPr>
      <w:r>
        <w:t xml:space="preserve">With camera movement, my project can be navigated using a keyboard and mouse.  Similar to the keys used in gaming, the same keys are used in my project.  A = left, D = right, W=zoom(forward), S = zoom(backward), E = up, and Q = down.  For the mouse, the camera movement follows the same direction the mouse is moved.  However, the camera position does not move with the mouse, just the angle.  The project contains a function “processInput” which is the main while loop.  This loop is always checking for user input.  The input takes any key stroke and mouse movement and relates that to a call back function, which employs the camera file.  </w:t>
      </w:r>
    </w:p>
    <w:p w14:paraId="1335351C" w14:textId="09405308" w:rsidR="004C0551" w:rsidRPr="006A329E" w:rsidRDefault="00121EFB" w:rsidP="00CF2127">
      <w:pPr>
        <w:ind w:firstLine="720"/>
      </w:pPr>
      <w:r>
        <w:t>I aimed to keep as much logic outside the loop as much as possible.  I incorporated multiple functions that set up VBO’s and VBA’s, keeping the name as simple as possible.  I did this for easier callback in the future.  For example, the process to create an object uses a shader “</w:t>
      </w:r>
      <w:proofErr w:type="spellStart"/>
      <w:r>
        <w:t>OurShader</w:t>
      </w:r>
      <w:proofErr w:type="spellEnd"/>
      <w:r>
        <w:t xml:space="preserve">” is the same throughout.  Depending on the object being created, I just add different comments to distinguish between objects.  </w:t>
      </w:r>
      <w:r w:rsidR="00CF2127">
        <w:t xml:space="preserve">Furthermore, I created separate files for different parts of the project, i.e., cylinder and camera movement.  This allowed for the code to remain easily readable and clean.  </w:t>
      </w:r>
    </w:p>
    <w:sectPr w:rsidR="004C0551" w:rsidRPr="006A329E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319C01" w14:textId="77777777" w:rsidR="006A329E" w:rsidRDefault="006A329E" w:rsidP="009E3F79">
      <w:pPr>
        <w:spacing w:line="240" w:lineRule="auto"/>
      </w:pPr>
      <w:r>
        <w:separator/>
      </w:r>
    </w:p>
  </w:endnote>
  <w:endnote w:type="continuationSeparator" w:id="0">
    <w:p w14:paraId="6A766463" w14:textId="77777777" w:rsidR="006A329E" w:rsidRDefault="006A329E" w:rsidP="009E3F7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65CAD5" w14:textId="77777777" w:rsidR="006A329E" w:rsidRDefault="006A329E" w:rsidP="009E3F79">
      <w:pPr>
        <w:spacing w:line="240" w:lineRule="auto"/>
      </w:pPr>
      <w:r>
        <w:separator/>
      </w:r>
    </w:p>
  </w:footnote>
  <w:footnote w:type="continuationSeparator" w:id="0">
    <w:p w14:paraId="3FAA77C7" w14:textId="77777777" w:rsidR="006A329E" w:rsidRDefault="006A329E" w:rsidP="009E3F79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C42D0" w14:textId="77777777" w:rsidR="009E3F79" w:rsidRDefault="009E3F79" w:rsidP="009E3F79">
    <w:pPr>
      <w:pStyle w:val="Header"/>
      <w:jc w:val="center"/>
    </w:pPr>
    <w:r>
      <w:rPr>
        <w:noProof/>
      </w:rPr>
      <w:drawing>
        <wp:inline distT="0" distB="0" distL="0" distR="0" wp14:anchorId="42DDC190" wp14:editId="5057859B">
          <wp:extent cx="4099560" cy="614934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138843" cy="6208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29E"/>
    <w:rsid w:val="00121EFB"/>
    <w:rsid w:val="004C0551"/>
    <w:rsid w:val="006A329E"/>
    <w:rsid w:val="007B043A"/>
    <w:rsid w:val="009E3F79"/>
    <w:rsid w:val="00A47B04"/>
    <w:rsid w:val="00C916B4"/>
    <w:rsid w:val="00CF2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10AFD96"/>
  <w15:chartTrackingRefBased/>
  <w15:docId w15:val="{4A10EEDF-52AB-42EE-B3A5-847AF9CCD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E3F79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F79"/>
  </w:style>
  <w:style w:type="paragraph" w:styleId="Footer">
    <w:name w:val="footer"/>
    <w:basedOn w:val="Normal"/>
    <w:link w:val="FooterChar"/>
    <w:uiPriority w:val="99"/>
    <w:unhideWhenUsed/>
    <w:rsid w:val="009E3F79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F79"/>
  </w:style>
  <w:style w:type="paragraph" w:styleId="NormalWeb">
    <w:name w:val="Normal (Web)"/>
    <w:basedOn w:val="Normal"/>
    <w:uiPriority w:val="99"/>
    <w:semiHidden/>
    <w:unhideWhenUsed/>
    <w:rsid w:val="004C0551"/>
    <w:pPr>
      <w:spacing w:before="100" w:beforeAutospacing="1" w:after="100" w:afterAutospacing="1" w:line="240" w:lineRule="auto"/>
    </w:pPr>
    <w:rPr>
      <w:rFonts w:eastAsia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202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\OneDrive\Documents\Custom%20Office%20Templates\SNHU%20Word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SNHU Word Template</Template>
  <TotalTime>32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Theisges</dc:creator>
  <cp:keywords/>
  <dc:description/>
  <cp:lastModifiedBy>Jacob Theisges</cp:lastModifiedBy>
  <cp:revision>2</cp:revision>
  <dcterms:created xsi:type="dcterms:W3CDTF">2021-12-20T02:38:00Z</dcterms:created>
  <dcterms:modified xsi:type="dcterms:W3CDTF">2021-12-20T03:10:00Z</dcterms:modified>
</cp:coreProperties>
</file>